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A2E483FE">
      <w:pPr>
        <w:pStyle w:val="style0"/>
        <w:rPr>
          <w:b/>
          <w:bCs/>
          <w:sz w:val="44"/>
          <w:szCs w:val="44"/>
        </w:rPr>
      </w:pPr>
    </w:p>
    <w:p w14:paraId="2A02E523">
      <w:pPr>
        <w:adjustRightInd/>
        <w:snapToGrid/>
        <w:spacing w:lineRule="auto" w:line="240"/>
        <w:jc w:val="both"/>
        <w:outlineLvl w:val="9"/>
        <w:rPr/>
      </w:pPr>
    </w:p>
    <w:p w14:paraId="D955788B">
      <w:pPr>
        <w:adjustRightInd/>
        <w:snapToGrid/>
        <w:spacing w:lineRule="auto" w:line="24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微信支付在"诉微信支付案"提交的证据，案件编号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(2025)粤0391民初8980号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vertAlign w:val="baseline"/>
          <w:em w:val="none"/>
          <w:lang w:val="en-US" w:bidi="ar-SA" w:eastAsia="en-US"/>
        </w:rPr>
        <w:t>"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。</w:t>
      </w:r>
    </w:p>
    <w:p w14:paraId="0C3085A8">
      <w:pPr>
        <w:adjustRightInd/>
        <w:snapToGrid/>
        <w:spacing w:lineRule="auto" w:line="240"/>
        <w:ind w:left="42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>证据2":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>原告开通及注销"微众银行钱包(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>数字人民币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>)"的日志,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证实:</w:t>
      </w:r>
    </w:p>
    <w:p w14:paraId="EDD52D8A">
      <w:pPr>
        <w:adjustRightInd/>
        <w:snapToGrid/>
        <w:spacing w:lineRule="auto" w:line="240"/>
        <w:ind w:left="630" w:leftChars="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收款账户(原告)"钱包(id: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0061900006880063)"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注销时间"2025-01-19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23:16:26"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.</w:t>
      </w:r>
    </w:p>
    <w:p w14:paraId="B785172E">
      <w:pPr>
        <w:adjustRightInd/>
        <w:snapToGrid/>
        <w:spacing w:lineRule="auto" w:line="240"/>
        <w:ind w:left="420" w:firstLine="0" w:firstLineChars="0"/>
        <w:jc w:val="both"/>
        <w:outlineLvl w:val="9"/>
        <w:rPr/>
      </w:pPr>
    </w:p>
    <w:p w14:paraId="958AFF70">
      <w:pPr>
        <w:adjustRightInd/>
        <w:snapToGrid/>
        <w:spacing w:lineRule="auto" w:line="240"/>
        <w:ind w:left="420" w:firstLine="0" w:firstLineChars="0"/>
        <w:jc w:val="both"/>
        <w:outlineLvl w:val="9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>"证据3":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>涉案交易退款记录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,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证实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:</w:t>
      </w:r>
    </w:p>
    <w:p w14:paraId="C47BE768">
      <w:pPr>
        <w:pStyle w:val="style0"/>
        <w:adjustRightInd/>
        <w:snapToGrid/>
        <w:spacing w:lineRule="auto" w:line="240"/>
        <w:ind w:left="420" w:firstLine="0" w:firstLineChars="0"/>
        <w:jc w:val="both"/>
        <w:outlineLvl w:val="9"/>
        <w:rPr/>
      </w:pPr>
    </w:p>
    <w:p w14:paraId="344BC969">
      <w:pPr>
        <w:adjustRightInd/>
        <w:snapToGrid/>
        <w:spacing w:lineRule="auto" w:line="240"/>
        <w:ind w:left="630" w:leftChars="0"/>
        <w:jc w:val="both"/>
        <w:outlineLvl w:val="9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图1: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微信支付对"淘宝订单"的退款:</w:t>
      </w:r>
    </w:p>
    <w:p w14:paraId="401073E8">
      <w:pPr>
        <w:adjustRightInd/>
        <w:snapToGrid/>
        <w:spacing w:lineRule="auto" w:line="24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  交易单号(Ftransaction_id):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150094786125011910231009791000981808,</w:t>
      </w:r>
    </w:p>
    <w:p w14:paraId="BD85CE1D">
      <w:pPr>
        <w:adjustRightInd/>
        <w:snapToGrid/>
        <w:spacing w:lineRule="auto" w:line="240"/>
        <w:jc w:val="both"/>
        <w:outlineLvl w:val="9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 退款单号(Frefund_id):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140150094786103202501200002900006396808,</w:t>
      </w:r>
    </w:p>
    <w:p w14:paraId="9123D376">
      <w:pPr>
        <w:adjustRightInd/>
        <w:snapToGrid/>
        <w:spacing w:lineRule="auto" w:line="24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 退款状态(Fstatus):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5</w:t>
      </w:r>
    </w:p>
    <w:p w14:paraId="ACF9B98E">
      <w:pPr>
        <w:adjustRightInd/>
        <w:snapToGrid/>
        <w:spacing w:lineRule="auto" w:line="240"/>
        <w:ind w:left="840" w:leftChars="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发起过三次付款:</w:t>
      </w:r>
    </w:p>
    <w:p w14:paraId="CCE1A000">
      <w:pPr>
        <w:adjustRightInd/>
        <w:snapToGrid/>
        <w:spacing w:lineRule="auto" w:line="240"/>
        <w:ind w:left="1050" w:leftChars="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2025-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01-20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14:21:03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,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Fto_bank_id: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422501200317600323982</w:t>
      </w:r>
    </w:p>
    <w:p w14:paraId="0DDE82E6">
      <w:pPr>
        <w:adjustRightInd/>
        <w:snapToGrid/>
        <w:spacing w:lineRule="auto" w:line="240"/>
        <w:ind w:left="1050" w:leftChars="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2025-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01-21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12:00:52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,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Fto_bank_id: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412501210329600225507</w:t>
      </w:r>
    </w:p>
    <w:p w14:paraId="713183BA">
      <w:pPr>
        <w:adjustRightInd/>
        <w:snapToGrid/>
        <w:spacing w:lineRule="auto" w:line="240"/>
        <w:ind w:left="1050" w:leftChars="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2025-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01-22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11:50:52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,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Fto_bank_id: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422501220313600304422</w:t>
      </w:r>
    </w:p>
    <w:p w14:paraId="37F768E1">
      <w:pPr>
        <w:adjustRightInd/>
        <w:snapToGrid/>
        <w:spacing w:lineRule="auto" w:line="240"/>
        <w:ind w:left="420" w:firstLine="0" w:firstLineChars="0"/>
        <w:jc w:val="both"/>
        <w:outlineLvl w:val="9"/>
        <w:rPr/>
      </w:pPr>
    </w:p>
    <w:p w14:paraId="356CD44C">
      <w:pPr>
        <w:adjustRightInd/>
        <w:snapToGrid/>
        <w:spacing w:lineRule="auto" w:line="240"/>
        <w:ind w:left="42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图2: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微信支付单:</w:t>
      </w:r>
    </w:p>
    <w:p w14:paraId="351E1E73">
      <w:pPr>
        <w:adjustRightInd/>
        <w:snapToGrid/>
        <w:spacing w:lineRule="auto" w:line="240"/>
        <w:ind w:left="1890" w:leftChars="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创建时间: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2025-01-20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09:53:45</w:t>
      </w:r>
    </w:p>
    <w:p w14:paraId="F414C426">
      <w:pPr>
        <w:adjustRightInd/>
        <w:snapToGrid/>
        <w:spacing w:lineRule="auto" w:line="240"/>
        <w:ind w:left="1890" w:leftChars="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交易单号: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150094786125011910231009791000981808</w:t>
      </w:r>
    </w:p>
    <w:p w14:paraId="3D73D455">
      <w:pPr>
        <w:adjustRightInd/>
        <w:snapToGrid/>
        <w:spacing w:lineRule="auto" w:line="240"/>
        <w:ind w:left="1890" w:leftChars="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退款单号: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11500002225012000008420705081918</w:t>
      </w:r>
    </w:p>
    <w:p w14:paraId="9ACDF0E8">
      <w:pPr>
        <w:adjustRightInd/>
        <w:snapToGrid/>
        <w:spacing w:lineRule="auto" w:line="240"/>
        <w:ind w:left="1890" w:leftChars="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商户号: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1500947861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,</w:t>
      </w:r>
    </w:p>
    <w:p w14:paraId="CD07C0F7">
      <w:pPr>
        <w:adjustRightInd/>
        <w:snapToGrid/>
        <w:spacing w:lineRule="auto" w:line="240"/>
        <w:ind w:left="1890" w:leftChars="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退款银行: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微众银行(微信支付)数币支付9116</w:t>
      </w:r>
    </w:p>
    <w:p w14:paraId="6BC6072F">
      <w:pPr>
        <w:adjustRightInd/>
        <w:snapToGrid/>
        <w:spacing w:lineRule="auto" w:line="240"/>
        <w:ind w:left="1890" w:leftChars="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退款金额: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50.26,</w:t>
      </w:r>
    </w:p>
    <w:p w14:paraId="7D0C502E">
      <w:pPr>
        <w:adjustRightInd/>
        <w:snapToGrid/>
        <w:spacing w:lineRule="auto" w:line="240"/>
        <w:ind w:left="1890" w:leftChars="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退款状态: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退款成功,</w:t>
      </w:r>
    </w:p>
    <w:p w14:paraId="43A942FA">
      <w:pPr>
        <w:adjustRightInd/>
        <w:snapToGrid/>
        <w:spacing w:lineRule="auto" w:line="240"/>
        <w:ind w:left="1890" w:leftChars="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退款类型: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余额退款。</w:t>
      </w:r>
    </w:p>
    <w:p w14:paraId="1E2B91D9">
      <w:pPr>
        <w:adjustRightInd/>
        <w:snapToGrid/>
        <w:spacing w:lineRule="auto" w:line="240"/>
        <w:jc w:val="both"/>
        <w:outlineLvl w:val="9"/>
        <w:rPr/>
      </w:pPr>
    </w:p>
    <w:p w14:paraId="7E9E1F6B">
      <w:pPr>
        <w:adjustRightInd/>
        <w:snapToGrid/>
        <w:spacing w:lineRule="auto" w:line="240"/>
        <w:ind w:left="42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图3: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微信支付退款单:</w:t>
      </w:r>
    </w:p>
    <w:p w14:paraId="D212FF34">
      <w:pPr>
        <w:adjustRightInd/>
        <w:snapToGrid/>
        <w:spacing w:lineRule="auto" w:line="240"/>
        <w:ind w:left="1470" w:left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退款申请时间: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2025-01-20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09:53:42</w:t>
      </w:r>
    </w:p>
    <w:p w14:paraId="E5D1BA6D">
      <w:pPr>
        <w:adjustRightInd/>
        <w:snapToGrid/>
        <w:spacing w:lineRule="auto" w:line="240"/>
        <w:ind w:left="1470" w:leftChars="0"/>
        <w:jc w:val="both"/>
        <w:outlineLvl w:val="9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最后更新时间: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2025-08-12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20:55:02</w:t>
      </w:r>
    </w:p>
    <w:p w14:paraId="05E02C5C">
      <w:pPr>
        <w:adjustRightInd/>
        <w:snapToGrid/>
        <w:spacing w:lineRule="auto" w:line="240"/>
        <w:ind w:left="1470"/>
        <w:jc w:val="both"/>
        <w:outlineLvl w:val="9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退款申请人: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接口提交</w:t>
      </w:r>
    </w:p>
    <w:p w14:paraId="D5AD58D0">
      <w:pPr>
        <w:adjustRightInd/>
        <w:snapToGrid/>
        <w:spacing w:lineRule="auto" w:line="240"/>
        <w:ind w:left="2100" w:leftChars="0"/>
        <w:jc w:val="both"/>
        <w:outlineLvl w:val="9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商户号: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1502420101</w:t>
      </w:r>
    </w:p>
    <w:p w14:paraId="051B31FC">
      <w:pPr>
        <w:adjustRightInd/>
        <w:snapToGrid/>
        <w:spacing w:lineRule="auto" w:line="240"/>
        <w:ind w:left="1890" w:leftChars="0"/>
        <w:jc w:val="both"/>
        <w:outlineLvl w:val="9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子商户号: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562012179</w:t>
      </w:r>
    </w:p>
    <w:p w14:paraId="35C74D23">
      <w:pPr>
        <w:adjustRightInd/>
        <w:snapToGrid/>
        <w:spacing w:lineRule="auto" w:line="240"/>
        <w:jc w:val="both"/>
        <w:outlineLvl w:val="9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商户交易单号: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95516000288242777819473748190626</w:t>
      </w:r>
    </w:p>
    <w:p w14:paraId="D5F6D9F6">
      <w:pPr>
        <w:adjustRightInd/>
        <w:snapToGrid/>
        <w:spacing w:lineRule="auto" w:line="240"/>
        <w:ind w:left="1050" w:leftChars="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商户退款单号: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95516000916882371430934357940810</w:t>
      </w:r>
    </w:p>
    <w:p w14:paraId="9E534674">
      <w:pPr>
        <w:adjustRightInd/>
        <w:snapToGrid/>
        <w:spacing w:lineRule="auto" w:line="240"/>
        <w:ind w:left="1050" w:leftChars="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微信支付订单号: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4200002536202501199537235303</w:t>
      </w:r>
    </w:p>
    <w:p w14:paraId="71D0C468">
      <w:pPr>
        <w:adjustRightInd/>
        <w:snapToGrid/>
        <w:spacing w:lineRule="auto" w:line="240"/>
        <w:ind w:left="1050" w:leftChars="0" w:firstLine="0" w:firstLineChars="0"/>
        <w:jc w:val="both"/>
        <w:outlineLvl w:val="9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微信支付退款单号: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50103502232025012098419649699</w:t>
      </w:r>
    </w:p>
    <w:p w14:paraId="315052DB">
      <w:pPr>
        <w:adjustRightInd/>
        <w:snapToGrid/>
        <w:spacing w:lineRule="auto" w:line="240"/>
        <w:ind w:left="1050" w:firstLine="420" w:firstLineChars="200"/>
        <w:jc w:val="both"/>
        <w:outlineLvl w:val="9"/>
        <w:rPr/>
      </w:pP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退款扣款资金: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数字人民币-未结算资金退款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（老资金流）(0x10)</w:t>
      </w:r>
    </w:p>
    <w:p w14:paraId="C3B6C1BA">
      <w:pPr>
        <w:adjustRightInd/>
        <w:snapToGrid/>
        <w:spacing w:lineRule="auto" w:line="240"/>
        <w:ind w:left="420" w:leftChars="0"/>
        <w:jc w:val="both"/>
        <w:outlineLvl w:val="9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原支付大单金额(元):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50.26</w:t>
      </w:r>
    </w:p>
    <w:p w14:paraId="9C7E80B6">
      <w:pPr>
        <w:adjustRightInd/>
        <w:snapToGrid/>
        <w:spacing w:lineRule="auto" w:line="240"/>
        <w:ind w:left="420"/>
        <w:jc w:val="both"/>
        <w:outlineLvl w:val="9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退还手续费(元):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0.30</w:t>
      </w:r>
    </w:p>
    <w:p w14:paraId="99EDD08A">
      <w:pPr>
        <w:adjustRightInd/>
        <w:snapToGrid/>
        <w:spacing w:lineRule="auto" w:line="240"/>
        <w:ind w:left="420" w:leftChars="0"/>
        <w:jc w:val="both"/>
        <w:outlineLvl w:val="9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收单退款单数量: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1</w:t>
      </w:r>
    </w:p>
    <w:p w14:paraId="A5647D69">
      <w:pPr>
        <w:adjustRightInd/>
        <w:snapToGrid/>
        <w:spacing w:lineRule="auto" w:line="240"/>
        <w:jc w:val="both"/>
        <w:outlineLvl w:val="9"/>
        <w:rPr/>
      </w:pPr>
    </w:p>
    <w:p w14:paraId="AEB495E9">
      <w:pPr>
        <w:adjustRightInd/>
        <w:snapToGrid/>
        <w:spacing w:lineRule="auto" w:line="240"/>
        <w:ind w:left="420" w:leftChars="0"/>
        <w:jc w:val="both"/>
        <w:outlineLvl w:val="9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图4: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收单退款单(收单退款单1):</w:t>
      </w:r>
    </w:p>
    <w:p w14:paraId="34E28FCD">
      <w:pPr>
        <w:adjustRightInd/>
        <w:snapToGrid/>
        <w:spacing w:lineRule="auto" w:line="240"/>
        <w:jc w:val="both"/>
        <w:outlineLvl w:val="9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   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退款单创建时间: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2025-01-20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09:53:42</w:t>
      </w:r>
    </w:p>
    <w:p w14:paraId="48510A0C">
      <w:pPr>
        <w:adjustRightInd/>
        <w:snapToGrid/>
        <w:spacing w:lineRule="auto" w:line="240"/>
        <w:jc w:val="both"/>
        <w:outlineLvl w:val="9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     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最后修改时间: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2025-08-12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20:55:02</w:t>
      </w:r>
    </w:p>
    <w:p w14:paraId="6FBA7BDC">
      <w:pPr>
        <w:adjustRightInd/>
        <w:snapToGrid/>
        <w:spacing w:lineRule="auto" w:line="240"/>
        <w:jc w:val="both"/>
        <w:outlineLvl w:val="9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财付通订单号: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150094786125011910231009791000981808</w:t>
      </w:r>
    </w:p>
    <w:p w14:paraId="5FEDC73F">
      <w:pPr>
        <w:adjustRightInd/>
        <w:snapToGrid/>
        <w:spacing w:lineRule="auto" w:line="240"/>
        <w:jc w:val="both"/>
        <w:outlineLvl w:val="9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财付通退款单号: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11500002225012000008420705081918</w:t>
      </w:r>
    </w:p>
    <w:p w14:paraId="CD3B6323">
      <w:pPr>
        <w:adjustRightInd/>
        <w:snapToGrid/>
        <w:spacing w:lineRule="auto" w:line="240"/>
        <w:jc w:val="both"/>
        <w:outlineLvl w:val="9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收单退款单号: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60103502232025012032468803684</w:t>
      </w:r>
    </w:p>
    <w:p w14:paraId="F80A2321">
      <w:pPr>
        <w:adjustRightInd/>
        <w:snapToGrid/>
        <w:spacing w:lineRule="auto" w:line="240"/>
        <w:jc w:val="both"/>
        <w:outlineLvl w:val="9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订单金额(元):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50.26</w:t>
      </w:r>
    </w:p>
    <w:p w14:paraId="87136E4A">
      <w:pPr>
        <w:adjustRightInd/>
        <w:snapToGrid/>
        <w:spacing w:lineRule="auto" w:line="240"/>
        <w:jc w:val="both"/>
        <w:outlineLvl w:val="9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退款金额(元):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50.26</w:t>
      </w:r>
    </w:p>
    <w:p w14:paraId="9059F961">
      <w:pPr>
        <w:adjustRightInd/>
        <w:snapToGrid/>
        <w:spacing w:lineRule="auto" w:line="240"/>
        <w:jc w:val="both"/>
        <w:outlineLvl w:val="9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退款方式: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首发退余额(2)</w:t>
      </w:r>
    </w:p>
    <w:p w14:paraId="C62B0CBE">
      <w:pPr>
        <w:adjustRightInd/>
        <w:snapToGrid/>
        <w:spacing w:lineRule="auto" w:line="240"/>
        <w:jc w:val="both"/>
        <w:outlineLvl w:val="9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退款状态: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退款成功(3)</w:t>
      </w:r>
    </w:p>
    <w:p w14:paraId="D5AAE9A4">
      <w:pPr>
        <w:adjustRightInd/>
        <w:snapToGrid/>
        <w:spacing w:lineRule="auto" w:line="240"/>
        <w:jc w:val="both"/>
        <w:outlineLvl w:val="9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支付类型: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零钱/银行卡(1)</w:t>
      </w:r>
    </w:p>
    <w:p w14:paraId="2478117F">
      <w:pPr>
        <w:adjustRightInd/>
        <w:snapToGrid/>
        <w:spacing w:lineRule="auto" w:line="240"/>
        <w:ind w:left="630" w:leftChars="0"/>
        <w:jc w:val="both"/>
        <w:outlineLvl w:val="9"/>
        <w:rPr/>
      </w:pPr>
    </w:p>
    <w:p w14:paraId="D8F64EB7">
      <w:pPr>
        <w:adjustRightInd/>
        <w:snapToGrid/>
        <w:spacing w:lineRule="auto" w:line="240"/>
        <w:ind w:left="420" w:leftChars="0"/>
        <w:jc w:val="both"/>
        <w:outlineLvl w:val="9"/>
        <w:rPr/>
      </w:pPr>
    </w:p>
    <w:p w14:paraId="5B972031">
      <w:pPr>
        <w:adjustRightInd/>
        <w:snapToGrid/>
        <w:spacing w:lineRule="auto" w:line="240"/>
        <w:ind w:left="420" w:leftChars="0"/>
        <w:jc w:val="both"/>
        <w:outlineLvl w:val="9"/>
        <w:rPr/>
      </w:pPr>
    </w:p>
    <w:p w14:paraId="58358AA7">
      <w:pPr>
        <w:pStyle w:val="style0"/>
        <w:jc w:val="right"/>
        <w:rPr>
          <w:rFonts w:hint="eastAsia"/>
        </w:rPr>
      </w:pPr>
    </w:p>
    <w:sectPr>
      <w:pgSz w:w="12240" w:h="20160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33EBB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hybridMultilevel"/>
    <w:tmpl w:val="91492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34</TotalTime>
  <Words>478</Words>
  <Pages>1</Pages>
  <Characters>1219</Characters>
  <Application>WPS Office</Application>
  <Paragraphs>57</Paragraphs>
  <CharactersWithSpaces>1492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2025-07-11T04:06:30Z</dcterms:created>
  <dc:creator>zhouyun</dc:creator>
  <lastModifiedBy>2312DRA50C</lastModifiedBy>
  <dcterms:modified xsi:type="dcterms:W3CDTF">2025-08-31T10:02:59Z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9321d2a7f5a94d4e9c66163c00cec0ee_23</vt:lpwstr>
  </property>
</Properties>
</file>